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E386" w14:textId="7C700DDF" w:rsidR="005B28F9" w:rsidRPr="00BB463D" w:rsidRDefault="00D0152D" w:rsidP="008A176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Place</w:t>
      </w:r>
    </w:p>
    <w:p w14:paraId="772D6E22" w14:textId="77777777" w:rsidR="00EC725A" w:rsidRDefault="00EC725A" w:rsidP="008A1760">
      <w:pPr>
        <w:jc w:val="center"/>
      </w:pPr>
    </w:p>
    <w:p w14:paraId="24E70245" w14:textId="77777777" w:rsidR="00EC725A" w:rsidRDefault="00EC725A" w:rsidP="008A1760">
      <w:pPr>
        <w:jc w:val="center"/>
      </w:pPr>
    </w:p>
    <w:p w14:paraId="4D4EC48B" w14:textId="77777777" w:rsidR="00EC725A" w:rsidRDefault="00EC725A" w:rsidP="008A1760">
      <w:pPr>
        <w:jc w:val="center"/>
      </w:pPr>
    </w:p>
    <w:p w14:paraId="61D6DA2B" w14:textId="77777777" w:rsidR="00EC725A" w:rsidRDefault="00EC725A" w:rsidP="008A1760">
      <w:pPr>
        <w:jc w:val="center"/>
      </w:pPr>
    </w:p>
    <w:p w14:paraId="0A7C7D04" w14:textId="77777777" w:rsidR="00EC725A" w:rsidRDefault="00EC725A" w:rsidP="008A1760">
      <w:pPr>
        <w:jc w:val="center"/>
      </w:pPr>
    </w:p>
    <w:p w14:paraId="64D4AA50" w14:textId="77777777" w:rsidR="00EC725A" w:rsidRPr="00EC725A" w:rsidRDefault="00EC725A" w:rsidP="008A1760">
      <w:pPr>
        <w:jc w:val="center"/>
        <w:rPr>
          <w:sz w:val="24"/>
          <w:szCs w:val="24"/>
        </w:rPr>
      </w:pPr>
    </w:p>
    <w:p w14:paraId="4D96B12E" w14:textId="77777777" w:rsidR="00EC725A" w:rsidRPr="00EC725A" w:rsidRDefault="00EC725A" w:rsidP="008A1760">
      <w:pPr>
        <w:jc w:val="center"/>
        <w:rPr>
          <w:sz w:val="24"/>
          <w:szCs w:val="24"/>
        </w:rPr>
      </w:pPr>
      <w:r w:rsidRPr="00EC725A">
        <w:rPr>
          <w:sz w:val="24"/>
          <w:szCs w:val="24"/>
        </w:rPr>
        <w:t>Group Members</w:t>
      </w:r>
    </w:p>
    <w:p w14:paraId="22C2DF3E" w14:textId="77777777" w:rsidR="004B5256" w:rsidRDefault="001F0589" w:rsidP="008A176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Diksha Sharma 8765418</w:t>
      </w:r>
    </w:p>
    <w:p w14:paraId="26898141" w14:textId="653AFB2D" w:rsidR="004B5256" w:rsidRPr="004B5256" w:rsidRDefault="001F0589" w:rsidP="008A176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4B5256">
        <w:rPr>
          <w:sz w:val="24"/>
          <w:szCs w:val="24"/>
        </w:rPr>
        <w:t>Avleen</w:t>
      </w:r>
      <w:proofErr w:type="spellEnd"/>
      <w:r w:rsidRPr="004B5256">
        <w:rPr>
          <w:sz w:val="24"/>
          <w:szCs w:val="24"/>
        </w:rPr>
        <w:t xml:space="preserve"> Kaur 8726146</w:t>
      </w:r>
    </w:p>
    <w:p w14:paraId="088D31D0" w14:textId="6AB01271" w:rsidR="00EC725A" w:rsidRPr="004B5256" w:rsidRDefault="001F0589" w:rsidP="008A1760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 w:rsidRPr="004B5256">
        <w:rPr>
          <w:sz w:val="24"/>
          <w:szCs w:val="24"/>
        </w:rPr>
        <w:t>Shivam</w:t>
      </w:r>
      <w:proofErr w:type="spellEnd"/>
      <w:r w:rsidRPr="004B5256">
        <w:rPr>
          <w:sz w:val="24"/>
          <w:szCs w:val="24"/>
        </w:rPr>
        <w:t xml:space="preserve"> Dahiya </w:t>
      </w:r>
      <w:r w:rsidR="007A3871" w:rsidRPr="004B5256">
        <w:rPr>
          <w:sz w:val="24"/>
          <w:szCs w:val="24"/>
        </w:rPr>
        <w:t>8746999</w:t>
      </w:r>
    </w:p>
    <w:p w14:paraId="2BBCA7D8" w14:textId="77777777" w:rsidR="00EC725A" w:rsidRPr="00EC725A" w:rsidRDefault="00EC725A" w:rsidP="008A1760">
      <w:pPr>
        <w:pStyle w:val="ListParagraph"/>
        <w:jc w:val="center"/>
        <w:rPr>
          <w:sz w:val="24"/>
          <w:szCs w:val="24"/>
        </w:rPr>
      </w:pPr>
    </w:p>
    <w:p w14:paraId="7F7FD48B" w14:textId="77777777" w:rsidR="00EC725A" w:rsidRPr="00EC725A" w:rsidRDefault="00EC725A" w:rsidP="008A1760">
      <w:pPr>
        <w:jc w:val="center"/>
        <w:rPr>
          <w:sz w:val="24"/>
          <w:szCs w:val="24"/>
        </w:rPr>
      </w:pPr>
    </w:p>
    <w:p w14:paraId="6609D8D9" w14:textId="71D561B0" w:rsidR="00EC725A" w:rsidRDefault="001F0589" w:rsidP="008A1760">
      <w:pPr>
        <w:jc w:val="center"/>
        <w:rPr>
          <w:sz w:val="24"/>
          <w:szCs w:val="24"/>
        </w:rPr>
      </w:pPr>
      <w:r>
        <w:rPr>
          <w:sz w:val="24"/>
          <w:szCs w:val="24"/>
        </w:rPr>
        <w:t>PROG8750</w:t>
      </w:r>
      <w:r w:rsidR="00EC725A" w:rsidRPr="00EC725A">
        <w:rPr>
          <w:sz w:val="24"/>
          <w:szCs w:val="24"/>
        </w:rPr>
        <w:t xml:space="preserve"> and </w:t>
      </w:r>
      <w:r>
        <w:rPr>
          <w:sz w:val="24"/>
          <w:szCs w:val="24"/>
        </w:rPr>
        <w:t>Capstone</w:t>
      </w:r>
    </w:p>
    <w:p w14:paraId="22D0DC84" w14:textId="17AD7363" w:rsidR="00EC725A" w:rsidRDefault="001F0589" w:rsidP="008A1760">
      <w:pPr>
        <w:jc w:val="center"/>
        <w:rPr>
          <w:sz w:val="24"/>
          <w:szCs w:val="24"/>
        </w:rPr>
      </w:pPr>
      <w:r>
        <w:rPr>
          <w:sz w:val="24"/>
          <w:szCs w:val="24"/>
        </w:rPr>
        <w:t>Fourth</w:t>
      </w:r>
    </w:p>
    <w:p w14:paraId="41A88C12" w14:textId="77777777" w:rsidR="00EC725A" w:rsidRDefault="00EC725A" w:rsidP="008A1760">
      <w:pPr>
        <w:jc w:val="center"/>
        <w:rPr>
          <w:sz w:val="24"/>
          <w:szCs w:val="24"/>
        </w:rPr>
      </w:pPr>
    </w:p>
    <w:p w14:paraId="7A125964" w14:textId="77777777" w:rsidR="00EC725A" w:rsidRDefault="00EC725A" w:rsidP="008A1760">
      <w:pPr>
        <w:jc w:val="center"/>
        <w:rPr>
          <w:sz w:val="24"/>
          <w:szCs w:val="24"/>
        </w:rPr>
      </w:pPr>
    </w:p>
    <w:p w14:paraId="2CFC3CC7" w14:textId="77777777" w:rsidR="00EC725A" w:rsidRDefault="00EC725A" w:rsidP="008A1760">
      <w:pPr>
        <w:jc w:val="center"/>
        <w:rPr>
          <w:sz w:val="24"/>
          <w:szCs w:val="24"/>
        </w:rPr>
      </w:pPr>
    </w:p>
    <w:p w14:paraId="63B4640D" w14:textId="77777777" w:rsidR="00EC725A" w:rsidRDefault="00EC725A" w:rsidP="008A1760">
      <w:pPr>
        <w:jc w:val="center"/>
        <w:rPr>
          <w:sz w:val="24"/>
          <w:szCs w:val="24"/>
        </w:rPr>
      </w:pPr>
    </w:p>
    <w:p w14:paraId="1A6F24AF" w14:textId="77777777" w:rsidR="00EC725A" w:rsidRDefault="00EC725A" w:rsidP="008A1760">
      <w:pPr>
        <w:jc w:val="center"/>
        <w:rPr>
          <w:sz w:val="24"/>
          <w:szCs w:val="24"/>
        </w:rPr>
      </w:pPr>
    </w:p>
    <w:p w14:paraId="34DF1EDF" w14:textId="77777777" w:rsidR="00EC725A" w:rsidRDefault="00EC725A" w:rsidP="008A1760">
      <w:pPr>
        <w:jc w:val="center"/>
        <w:rPr>
          <w:sz w:val="24"/>
          <w:szCs w:val="24"/>
        </w:rPr>
      </w:pPr>
    </w:p>
    <w:p w14:paraId="6EB02DEC" w14:textId="77777777" w:rsidR="00976B75" w:rsidRDefault="00976B75" w:rsidP="008A1760">
      <w:pPr>
        <w:jc w:val="center"/>
        <w:rPr>
          <w:sz w:val="24"/>
          <w:szCs w:val="24"/>
        </w:rPr>
      </w:pPr>
    </w:p>
    <w:p w14:paraId="77DE9990" w14:textId="77777777" w:rsidR="00976B75" w:rsidRDefault="00976B75" w:rsidP="008A1760">
      <w:pPr>
        <w:jc w:val="center"/>
        <w:rPr>
          <w:sz w:val="24"/>
          <w:szCs w:val="24"/>
        </w:rPr>
      </w:pPr>
    </w:p>
    <w:p w14:paraId="31B619A2" w14:textId="77777777" w:rsidR="00EC725A" w:rsidRDefault="00EC725A" w:rsidP="008A1760">
      <w:pPr>
        <w:jc w:val="center"/>
        <w:rPr>
          <w:sz w:val="24"/>
          <w:szCs w:val="24"/>
        </w:rPr>
      </w:pPr>
    </w:p>
    <w:p w14:paraId="32021A1E" w14:textId="77777777" w:rsidR="00EC725A" w:rsidRDefault="00EC725A" w:rsidP="008A1760">
      <w:pPr>
        <w:jc w:val="center"/>
        <w:rPr>
          <w:sz w:val="24"/>
          <w:szCs w:val="24"/>
        </w:rPr>
      </w:pPr>
      <w:r>
        <w:rPr>
          <w:sz w:val="24"/>
          <w:szCs w:val="24"/>
        </w:rPr>
        <w:t>Submitted to</w:t>
      </w:r>
    </w:p>
    <w:p w14:paraId="15B0C891" w14:textId="2270B962" w:rsidR="00EC725A" w:rsidRDefault="001F0589" w:rsidP="008A1760">
      <w:pPr>
        <w:jc w:val="center"/>
        <w:rPr>
          <w:sz w:val="24"/>
          <w:szCs w:val="24"/>
        </w:rPr>
      </w:pPr>
      <w:r>
        <w:rPr>
          <w:sz w:val="24"/>
          <w:szCs w:val="24"/>
        </w:rPr>
        <w:t>A.K Zaman</w:t>
      </w:r>
    </w:p>
    <w:p w14:paraId="3A0B2A15" w14:textId="77777777" w:rsidR="00BB463D" w:rsidRDefault="00BB463D" w:rsidP="008A1760">
      <w:pPr>
        <w:jc w:val="center"/>
        <w:rPr>
          <w:sz w:val="24"/>
          <w:szCs w:val="24"/>
        </w:rPr>
      </w:pPr>
    </w:p>
    <w:p w14:paraId="595A4570" w14:textId="4DF05DE9" w:rsidR="00BB463D" w:rsidRPr="00857308" w:rsidRDefault="00716A84" w:rsidP="00A4376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857308">
        <w:rPr>
          <w:rFonts w:ascii="Times New Roman" w:hAnsi="Times New Roman" w:cs="Times New Roman"/>
          <w:b/>
          <w:bCs/>
          <w:color w:val="auto"/>
        </w:rPr>
        <w:lastRenderedPageBreak/>
        <w:t>Market Place</w:t>
      </w:r>
    </w:p>
    <w:p w14:paraId="7726C369" w14:textId="77777777" w:rsidR="00A43767" w:rsidRDefault="00A43767" w:rsidP="00A43767"/>
    <w:p w14:paraId="2523784D" w14:textId="77777777" w:rsidR="00A43767" w:rsidRPr="00650CAF" w:rsidRDefault="00A43767" w:rsidP="00A43767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650CAF">
        <w:rPr>
          <w:rFonts w:ascii="Times New Roman" w:hAnsi="Times New Roman" w:cs="Times New Roman"/>
          <w:b/>
          <w:color w:val="auto"/>
        </w:rPr>
        <w:t>Introduction</w:t>
      </w:r>
    </w:p>
    <w:p w14:paraId="5CCADDD7" w14:textId="73540C55" w:rsidR="006145DF" w:rsidRPr="006145DF" w:rsidRDefault="006145DF" w:rsidP="00614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716A84">
        <w:rPr>
          <w:rFonts w:ascii="Times New Roman" w:hAnsi="Times New Roman" w:cs="Times New Roman"/>
          <w:sz w:val="24"/>
          <w:szCs w:val="24"/>
        </w:rPr>
        <w:t xml:space="preserve">Our project is inspired by websites like Market Place from </w:t>
      </w:r>
      <w:r w:rsidR="00B93881">
        <w:rPr>
          <w:rFonts w:ascii="Times New Roman" w:hAnsi="Times New Roman" w:cs="Times New Roman"/>
          <w:sz w:val="24"/>
          <w:szCs w:val="24"/>
        </w:rPr>
        <w:t>Facebook</w:t>
      </w:r>
      <w:r w:rsidR="00716A84">
        <w:rPr>
          <w:rFonts w:ascii="Times New Roman" w:hAnsi="Times New Roman" w:cs="Times New Roman"/>
          <w:sz w:val="24"/>
          <w:szCs w:val="24"/>
        </w:rPr>
        <w:t xml:space="preserve">, </w:t>
      </w:r>
      <w:r w:rsidR="00B93881">
        <w:rPr>
          <w:rFonts w:ascii="Times New Roman" w:hAnsi="Times New Roman" w:cs="Times New Roman"/>
          <w:sz w:val="24"/>
          <w:szCs w:val="24"/>
        </w:rPr>
        <w:t>eBay</w:t>
      </w:r>
      <w:r w:rsidR="00716A84">
        <w:rPr>
          <w:rFonts w:ascii="Times New Roman" w:hAnsi="Times New Roman" w:cs="Times New Roman"/>
          <w:sz w:val="24"/>
          <w:szCs w:val="24"/>
        </w:rPr>
        <w:t xml:space="preserve">. The website will consist of two user profile. One is buyer and the other one is seller. From buyer profile the user </w:t>
      </w:r>
      <w:r w:rsidR="00B93881">
        <w:rPr>
          <w:rFonts w:ascii="Times New Roman" w:hAnsi="Times New Roman" w:cs="Times New Roman"/>
          <w:sz w:val="24"/>
          <w:szCs w:val="24"/>
        </w:rPr>
        <w:t>will be</w:t>
      </w:r>
      <w:r w:rsidR="00716A84">
        <w:rPr>
          <w:rFonts w:ascii="Times New Roman" w:hAnsi="Times New Roman" w:cs="Times New Roman"/>
          <w:sz w:val="24"/>
          <w:szCs w:val="24"/>
        </w:rPr>
        <w:t xml:space="preserve"> able to </w:t>
      </w:r>
      <w:r w:rsidR="00B93881">
        <w:rPr>
          <w:rFonts w:ascii="Times New Roman" w:hAnsi="Times New Roman" w:cs="Times New Roman"/>
          <w:sz w:val="24"/>
          <w:szCs w:val="24"/>
        </w:rPr>
        <w:t>order item listed by the seller user. User will be able to sign up using google account or make a new account using website.</w:t>
      </w:r>
    </w:p>
    <w:p w14:paraId="6E2EB1FA" w14:textId="77777777" w:rsidR="00FD69A5" w:rsidRPr="00650CAF" w:rsidRDefault="00FD69A5" w:rsidP="008F45C6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650CAF">
        <w:rPr>
          <w:rFonts w:ascii="Times New Roman" w:hAnsi="Times New Roman" w:cs="Times New Roman"/>
          <w:b/>
          <w:color w:val="auto"/>
        </w:rPr>
        <w:t>Design and Data Flow</w:t>
      </w:r>
    </w:p>
    <w:p w14:paraId="106EAB99" w14:textId="4D872FDD" w:rsidR="00D92A3A" w:rsidRDefault="00D92A3A" w:rsidP="00D92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92A3A">
        <w:rPr>
          <w:rFonts w:ascii="Times New Roman" w:hAnsi="Times New Roman" w:cs="Times New Roman"/>
          <w:sz w:val="24"/>
          <w:szCs w:val="24"/>
        </w:rPr>
        <w:t>The design and data flow of your project go here!</w:t>
      </w:r>
    </w:p>
    <w:p w14:paraId="56441D1B" w14:textId="547DC439" w:rsidR="00D0152D" w:rsidRPr="00D92A3A" w:rsidRDefault="00D0152D" w:rsidP="00D92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786EF" wp14:editId="7B3FAA86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56FB" w14:textId="77777777" w:rsidR="00D0152D" w:rsidRDefault="00D0152D" w:rsidP="00D0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FE843C" w14:textId="77777777" w:rsidR="00D0152D" w:rsidRDefault="00D0152D" w:rsidP="00D0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7A29D" w14:textId="77777777" w:rsidR="00D0152D" w:rsidRDefault="00D0152D" w:rsidP="00D0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9D617" w14:textId="6023B65B" w:rsidR="008F45C6" w:rsidRPr="00D0152D" w:rsidRDefault="008F45C6" w:rsidP="00D0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152D">
        <w:rPr>
          <w:rFonts w:ascii="Times New Roman" w:hAnsi="Times New Roman" w:cs="Times New Roman"/>
          <w:sz w:val="24"/>
          <w:szCs w:val="24"/>
        </w:rPr>
        <w:lastRenderedPageBreak/>
        <w:t xml:space="preserve">Take about design such as pages/windows, menu, database/ER Diagram, </w:t>
      </w:r>
      <w:r w:rsidR="006145DF" w:rsidRPr="00D0152D">
        <w:rPr>
          <w:rFonts w:ascii="Times New Roman" w:hAnsi="Times New Roman" w:cs="Times New Roman"/>
          <w:sz w:val="24"/>
          <w:szCs w:val="24"/>
        </w:rPr>
        <w:t xml:space="preserve">a </w:t>
      </w:r>
      <w:r w:rsidRPr="00D0152D">
        <w:rPr>
          <w:rFonts w:ascii="Times New Roman" w:hAnsi="Times New Roman" w:cs="Times New Roman"/>
          <w:sz w:val="24"/>
          <w:szCs w:val="24"/>
        </w:rPr>
        <w:t>block diagram for the data flow</w:t>
      </w:r>
      <w:r w:rsidR="006145DF" w:rsidRPr="00D0152D">
        <w:rPr>
          <w:rFonts w:ascii="Times New Roman" w:hAnsi="Times New Roman" w:cs="Times New Roman"/>
          <w:sz w:val="24"/>
          <w:szCs w:val="24"/>
        </w:rPr>
        <w:t>,</w:t>
      </w:r>
      <w:r w:rsidRPr="00D0152D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DF29079" w14:textId="303695BF" w:rsidR="00D0152D" w:rsidRPr="00D0152D" w:rsidRDefault="00D0152D" w:rsidP="00D015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9FF48F" wp14:editId="059E97EA">
            <wp:extent cx="59245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6EB19" w14:textId="52F05F86" w:rsidR="00CF2424" w:rsidRDefault="009C0636" w:rsidP="009C0636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650CAF">
        <w:rPr>
          <w:rFonts w:ascii="Times New Roman" w:hAnsi="Times New Roman" w:cs="Times New Roman"/>
          <w:b/>
          <w:color w:val="auto"/>
        </w:rPr>
        <w:t>Technology Description</w:t>
      </w:r>
      <w:r w:rsidR="00B93881">
        <w:rPr>
          <w:rFonts w:ascii="Times New Roman" w:hAnsi="Times New Roman" w:cs="Times New Roman"/>
          <w:b/>
          <w:color w:val="auto"/>
        </w:rPr>
        <w:t>:</w:t>
      </w:r>
      <w:r w:rsidR="00EE3700">
        <w:rPr>
          <w:rFonts w:ascii="Times New Roman" w:hAnsi="Times New Roman" w:cs="Times New Roman"/>
          <w:b/>
          <w:color w:val="auto"/>
        </w:rPr>
        <w:t xml:space="preserve"> </w:t>
      </w:r>
    </w:p>
    <w:p w14:paraId="66F11290" w14:textId="0F3C2247" w:rsidR="00B93881" w:rsidRPr="00B93881" w:rsidRDefault="00B93881" w:rsidP="00B93881">
      <w:r>
        <w:tab/>
        <w:t xml:space="preserve">We will be using </w:t>
      </w:r>
      <w:r w:rsidRPr="00B93881">
        <w:rPr>
          <w:b/>
          <w:bCs/>
        </w:rPr>
        <w:t>MERN</w:t>
      </w:r>
      <w:r>
        <w:rPr>
          <w:b/>
          <w:bCs/>
        </w:rPr>
        <w:t xml:space="preserve"> stack </w:t>
      </w:r>
      <w:r>
        <w:t xml:space="preserve">for this project. MongoDB is one of the most famous online date base </w:t>
      </w:r>
      <w:r w:rsidR="00D0152D">
        <w:t>services</w:t>
      </w:r>
      <w:r>
        <w:t xml:space="preserve"> which is free of charge and implement easily. For the </w:t>
      </w:r>
      <w:r w:rsidR="00D0152D">
        <w:t>Backend (</w:t>
      </w:r>
      <w:r>
        <w:t>server side) we will be using Node JS, and in NodeJS we will</w:t>
      </w:r>
      <w:r w:rsidR="008748D2">
        <w:t xml:space="preserve"> take help of express server. And for the </w:t>
      </w:r>
      <w:r w:rsidR="00D0152D">
        <w:t>design (</w:t>
      </w:r>
      <w:r w:rsidR="008748D2">
        <w:t xml:space="preserve">Client Side) we will be using React, which is one of the most famous </w:t>
      </w:r>
      <w:r w:rsidR="00D0152D">
        <w:t>technologies</w:t>
      </w:r>
      <w:r w:rsidR="008748D2">
        <w:t xml:space="preserve"> in the </w:t>
      </w:r>
      <w:r w:rsidR="00EE3700">
        <w:t>industry</w:t>
      </w:r>
      <w:r w:rsidR="008748D2">
        <w:t xml:space="preserve">. </w:t>
      </w:r>
    </w:p>
    <w:p w14:paraId="2A080E45" w14:textId="77777777" w:rsidR="00B93881" w:rsidRDefault="00B93881" w:rsidP="006145D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</w:p>
    <w:p w14:paraId="41DADB1F" w14:textId="29464141" w:rsidR="006145DF" w:rsidRDefault="006145DF" w:rsidP="006145D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9F2157">
        <w:rPr>
          <w:rFonts w:ascii="Times New Roman" w:hAnsi="Times New Roman" w:cs="Times New Roman"/>
          <w:b/>
          <w:color w:val="auto"/>
        </w:rPr>
        <w:t>Market Survey</w:t>
      </w:r>
      <w:r w:rsidR="008748D2">
        <w:rPr>
          <w:rFonts w:ascii="Times New Roman" w:hAnsi="Times New Roman" w:cs="Times New Roman"/>
          <w:b/>
          <w:color w:val="auto"/>
        </w:rPr>
        <w:t>:</w:t>
      </w:r>
    </w:p>
    <w:p w14:paraId="07422FCF" w14:textId="2259E573" w:rsidR="008748D2" w:rsidRDefault="008748D2" w:rsidP="008748D2">
      <w:r>
        <w:tab/>
        <w:t xml:space="preserve">Before coming up on the conclusion of using MERN stack for this project we have looked up the following technologies </w:t>
      </w:r>
      <w:r w:rsidR="00155782">
        <w:t xml:space="preserve">used by </w:t>
      </w:r>
      <w:r w:rsidR="00D0152D">
        <w:t>Market (</w:t>
      </w:r>
      <w:r w:rsidR="00155782">
        <w:t>Different Tech Industries.)</w:t>
      </w:r>
      <w:r>
        <w:t>.</w:t>
      </w:r>
    </w:p>
    <w:p w14:paraId="7BE6E029" w14:textId="77777777" w:rsidR="00B45DF5" w:rsidRDefault="00B45DF5" w:rsidP="008748D2">
      <w:pPr>
        <w:rPr>
          <w:b/>
          <w:bCs/>
        </w:rPr>
      </w:pPr>
    </w:p>
    <w:p w14:paraId="2101263F" w14:textId="77777777" w:rsidR="00B45DF5" w:rsidRDefault="00B45DF5" w:rsidP="008748D2">
      <w:pPr>
        <w:rPr>
          <w:b/>
          <w:bCs/>
        </w:rPr>
      </w:pPr>
    </w:p>
    <w:p w14:paraId="4D4C2A3D" w14:textId="442506F8" w:rsidR="008748D2" w:rsidRPr="008748D2" w:rsidRDefault="008748D2" w:rsidP="008748D2">
      <w:pPr>
        <w:rPr>
          <w:b/>
          <w:bCs/>
        </w:rPr>
      </w:pPr>
      <w:r>
        <w:rPr>
          <w:b/>
          <w:bCs/>
        </w:rPr>
        <w:lastRenderedPageBreak/>
        <w:t>For Front End</w:t>
      </w:r>
      <w:r w:rsidR="00B45DF5">
        <w:rPr>
          <w:b/>
          <w:bCs/>
        </w:rPr>
        <w:t>:</w:t>
      </w:r>
    </w:p>
    <w:p w14:paraId="558E0827" w14:textId="0DBB1AB4" w:rsidR="008748D2" w:rsidRDefault="00D0152D" w:rsidP="008748D2">
      <w:pPr>
        <w:pStyle w:val="ListParagraph"/>
        <w:numPr>
          <w:ilvl w:val="0"/>
          <w:numId w:val="5"/>
        </w:numPr>
      </w:pPr>
      <w:r>
        <w:t>AngularJS</w:t>
      </w:r>
    </w:p>
    <w:p w14:paraId="2BE5D370" w14:textId="476A31FA" w:rsidR="008748D2" w:rsidRDefault="008748D2" w:rsidP="008748D2">
      <w:pPr>
        <w:pStyle w:val="ListParagraph"/>
        <w:numPr>
          <w:ilvl w:val="0"/>
          <w:numId w:val="5"/>
        </w:numPr>
      </w:pPr>
      <w:r>
        <w:t>ReactJS</w:t>
      </w:r>
    </w:p>
    <w:p w14:paraId="2769AC8D" w14:textId="1F466AB8" w:rsidR="008748D2" w:rsidRDefault="008748D2" w:rsidP="008748D2">
      <w:pPr>
        <w:pStyle w:val="ListParagraph"/>
        <w:numPr>
          <w:ilvl w:val="0"/>
          <w:numId w:val="5"/>
        </w:numPr>
      </w:pPr>
      <w:proofErr w:type="spellStart"/>
      <w:r>
        <w:t>VueJS</w:t>
      </w:r>
      <w:proofErr w:type="spellEnd"/>
    </w:p>
    <w:p w14:paraId="6B78E34B" w14:textId="6A2A6F13" w:rsidR="008748D2" w:rsidRDefault="008748D2" w:rsidP="008748D2">
      <w:pPr>
        <w:rPr>
          <w:b/>
          <w:bCs/>
        </w:rPr>
      </w:pPr>
      <w:r>
        <w:rPr>
          <w:b/>
          <w:bCs/>
        </w:rPr>
        <w:t>For Backend:</w:t>
      </w:r>
    </w:p>
    <w:p w14:paraId="15D5A8A2" w14:textId="752403FA" w:rsidR="008748D2" w:rsidRDefault="008748D2" w:rsidP="008748D2">
      <w:pPr>
        <w:pStyle w:val="ListParagraph"/>
        <w:numPr>
          <w:ilvl w:val="0"/>
          <w:numId w:val="6"/>
        </w:numPr>
      </w:pPr>
      <w:r>
        <w:t>Java Spring Boot</w:t>
      </w:r>
    </w:p>
    <w:p w14:paraId="40B317E8" w14:textId="00661670" w:rsidR="008748D2" w:rsidRDefault="008748D2" w:rsidP="008748D2">
      <w:pPr>
        <w:pStyle w:val="ListParagraph"/>
        <w:numPr>
          <w:ilvl w:val="0"/>
          <w:numId w:val="6"/>
        </w:numPr>
      </w:pPr>
      <w:r>
        <w:t>NodeJS</w:t>
      </w:r>
    </w:p>
    <w:p w14:paraId="31A8FCF1" w14:textId="31527DCB" w:rsidR="008748D2" w:rsidRDefault="00155782" w:rsidP="008748D2">
      <w:pPr>
        <w:pStyle w:val="ListParagraph"/>
        <w:numPr>
          <w:ilvl w:val="0"/>
          <w:numId w:val="6"/>
        </w:numPr>
      </w:pPr>
      <w:proofErr w:type="spellStart"/>
      <w:r>
        <w:t>Php</w:t>
      </w:r>
      <w:proofErr w:type="spellEnd"/>
    </w:p>
    <w:p w14:paraId="44B0AB70" w14:textId="1450C3CE" w:rsidR="00155782" w:rsidRDefault="00155782" w:rsidP="008748D2">
      <w:pPr>
        <w:pStyle w:val="ListParagraph"/>
        <w:numPr>
          <w:ilvl w:val="0"/>
          <w:numId w:val="6"/>
        </w:numPr>
      </w:pPr>
      <w:r>
        <w:t>.net</w:t>
      </w:r>
    </w:p>
    <w:p w14:paraId="79746E67" w14:textId="5C641A58" w:rsidR="00155782" w:rsidRDefault="00155782" w:rsidP="008748D2">
      <w:pPr>
        <w:pStyle w:val="ListParagraph"/>
        <w:numPr>
          <w:ilvl w:val="0"/>
          <w:numId w:val="6"/>
        </w:numPr>
      </w:pPr>
      <w:r>
        <w:t>Django using Python</w:t>
      </w:r>
    </w:p>
    <w:p w14:paraId="075376A4" w14:textId="552F9801" w:rsidR="00155782" w:rsidRDefault="00155782" w:rsidP="00155782">
      <w:pPr>
        <w:rPr>
          <w:b/>
          <w:bCs/>
        </w:rPr>
      </w:pPr>
      <w:r>
        <w:rPr>
          <w:b/>
          <w:bCs/>
        </w:rPr>
        <w:t>For Database:</w:t>
      </w:r>
    </w:p>
    <w:p w14:paraId="4D85F07B" w14:textId="17106B8E" w:rsidR="00155782" w:rsidRDefault="00155782" w:rsidP="00155782">
      <w:pPr>
        <w:pStyle w:val="ListParagraph"/>
        <w:numPr>
          <w:ilvl w:val="0"/>
          <w:numId w:val="7"/>
        </w:numPr>
      </w:pPr>
      <w:r>
        <w:t>MongoDB</w:t>
      </w:r>
    </w:p>
    <w:p w14:paraId="26677933" w14:textId="4CA43200" w:rsidR="00155782" w:rsidRDefault="00155782" w:rsidP="00155782">
      <w:pPr>
        <w:pStyle w:val="ListParagraph"/>
        <w:numPr>
          <w:ilvl w:val="0"/>
          <w:numId w:val="7"/>
        </w:numPr>
      </w:pPr>
      <w:r>
        <w:t>Firebase</w:t>
      </w:r>
    </w:p>
    <w:p w14:paraId="6AA15D2F" w14:textId="58312AEC" w:rsidR="00155782" w:rsidRDefault="00155782" w:rsidP="00155782">
      <w:pPr>
        <w:pStyle w:val="ListParagraph"/>
        <w:numPr>
          <w:ilvl w:val="0"/>
          <w:numId w:val="7"/>
        </w:numPr>
      </w:pPr>
      <w:r>
        <w:t xml:space="preserve">SQL </w:t>
      </w:r>
    </w:p>
    <w:p w14:paraId="71487D8B" w14:textId="23A12C2C" w:rsidR="00155782" w:rsidRDefault="00155782" w:rsidP="00155782">
      <w:pPr>
        <w:rPr>
          <w:b/>
          <w:bCs/>
        </w:rPr>
      </w:pPr>
      <w:r>
        <w:rPr>
          <w:b/>
          <w:bCs/>
        </w:rPr>
        <w:t xml:space="preserve">For Version </w:t>
      </w:r>
      <w:r w:rsidR="00EE3700">
        <w:rPr>
          <w:b/>
          <w:bCs/>
        </w:rPr>
        <w:t>Control:</w:t>
      </w:r>
    </w:p>
    <w:p w14:paraId="00821C8D" w14:textId="7F24C017" w:rsidR="00155782" w:rsidRPr="00155782" w:rsidRDefault="00155782" w:rsidP="00155782">
      <w:pPr>
        <w:pStyle w:val="ListParagraph"/>
        <w:numPr>
          <w:ilvl w:val="0"/>
          <w:numId w:val="8"/>
        </w:numPr>
      </w:pPr>
      <w:r>
        <w:t>GIT</w:t>
      </w:r>
    </w:p>
    <w:p w14:paraId="47C7F048" w14:textId="77777777" w:rsidR="008748D2" w:rsidRPr="008748D2" w:rsidRDefault="008748D2" w:rsidP="008748D2"/>
    <w:p w14:paraId="35A2BA70" w14:textId="15A93886" w:rsidR="00833DB0" w:rsidRPr="009F2157" w:rsidRDefault="00565C87" w:rsidP="006145D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9F2157">
        <w:rPr>
          <w:rFonts w:ascii="Times New Roman" w:hAnsi="Times New Roman" w:cs="Times New Roman"/>
          <w:b/>
          <w:color w:val="auto"/>
        </w:rPr>
        <w:t>Conclusion</w:t>
      </w:r>
    </w:p>
    <w:p w14:paraId="3ED7368D" w14:textId="606928D2" w:rsidR="0069367F" w:rsidRPr="0069367F" w:rsidRDefault="0069367F" w:rsidP="00693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67F">
        <w:rPr>
          <w:rFonts w:ascii="Times New Roman" w:hAnsi="Times New Roman" w:cs="Times New Roman"/>
          <w:sz w:val="24"/>
          <w:szCs w:val="24"/>
        </w:rPr>
        <w:tab/>
      </w:r>
      <w:r w:rsidR="00AB1538">
        <w:rPr>
          <w:rFonts w:ascii="Times New Roman" w:hAnsi="Times New Roman" w:cs="Times New Roman"/>
          <w:sz w:val="24"/>
          <w:szCs w:val="24"/>
        </w:rPr>
        <w:t xml:space="preserve">For this project we will stick to the given </w:t>
      </w:r>
      <w:r w:rsidR="00D0152D">
        <w:rPr>
          <w:rFonts w:ascii="Times New Roman" w:hAnsi="Times New Roman" w:cs="Times New Roman"/>
          <w:sz w:val="24"/>
          <w:szCs w:val="24"/>
        </w:rPr>
        <w:t>timeline</w:t>
      </w:r>
      <w:r w:rsidR="00AB1538">
        <w:rPr>
          <w:rFonts w:ascii="Times New Roman" w:hAnsi="Times New Roman" w:cs="Times New Roman"/>
          <w:sz w:val="24"/>
          <w:szCs w:val="24"/>
        </w:rPr>
        <w:t xml:space="preserve"> and Sprints</w:t>
      </w:r>
      <w:r w:rsidR="00D0152D">
        <w:rPr>
          <w:rFonts w:ascii="Times New Roman" w:hAnsi="Times New Roman" w:cs="Times New Roman"/>
          <w:sz w:val="24"/>
          <w:szCs w:val="24"/>
        </w:rPr>
        <w:t xml:space="preserve"> given in the instruction plan. We will be using SCRUM methodology to develop this project.</w:t>
      </w:r>
    </w:p>
    <w:p w14:paraId="61548D39" w14:textId="77777777" w:rsidR="00A43767" w:rsidRPr="009F2157" w:rsidRDefault="006145DF" w:rsidP="006145DF">
      <w:pPr>
        <w:pStyle w:val="Heading2"/>
        <w:spacing w:line="360" w:lineRule="auto"/>
        <w:rPr>
          <w:rFonts w:ascii="Times New Roman" w:hAnsi="Times New Roman" w:cs="Times New Roman"/>
          <w:b/>
          <w:color w:val="auto"/>
        </w:rPr>
      </w:pPr>
      <w:r w:rsidRPr="009F2157">
        <w:rPr>
          <w:rFonts w:ascii="Times New Roman" w:hAnsi="Times New Roman" w:cs="Times New Roman"/>
          <w:b/>
          <w:color w:val="auto"/>
        </w:rPr>
        <w:t>GitHub Link</w:t>
      </w:r>
    </w:p>
    <w:p w14:paraId="25D7C92F" w14:textId="3D375014" w:rsidR="004F58B8" w:rsidRPr="00085439" w:rsidRDefault="00D700FB" w:rsidP="00D700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00FB">
        <w:rPr>
          <w:rFonts w:ascii="Times New Roman" w:hAnsi="Times New Roman" w:cs="Times New Roman"/>
          <w:sz w:val="24"/>
          <w:szCs w:val="24"/>
        </w:rPr>
        <w:t>https://github.com/Dikshacm/cap_project_market_place</w:t>
      </w:r>
    </w:p>
    <w:sectPr w:rsidR="004F58B8" w:rsidRPr="00085439" w:rsidSect="00D95D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359F" w14:textId="77777777" w:rsidR="001110AF" w:rsidRDefault="001110AF" w:rsidP="00D95D6F">
      <w:pPr>
        <w:spacing w:after="0" w:line="240" w:lineRule="auto"/>
      </w:pPr>
      <w:r>
        <w:separator/>
      </w:r>
    </w:p>
  </w:endnote>
  <w:endnote w:type="continuationSeparator" w:id="0">
    <w:p w14:paraId="2DC95DE0" w14:textId="77777777" w:rsidR="001110AF" w:rsidRDefault="001110AF" w:rsidP="00D9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A102" w14:textId="77777777" w:rsidR="00D95D6F" w:rsidRDefault="00D95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99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6F81D" w14:textId="77777777" w:rsidR="00D95D6F" w:rsidRDefault="00D95D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9437B" w14:textId="77777777" w:rsidR="00D95D6F" w:rsidRDefault="00D95D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4120" w14:textId="77777777" w:rsidR="00D95D6F" w:rsidRDefault="00D95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AACF" w14:textId="77777777" w:rsidR="001110AF" w:rsidRDefault="001110AF" w:rsidP="00D95D6F">
      <w:pPr>
        <w:spacing w:after="0" w:line="240" w:lineRule="auto"/>
      </w:pPr>
      <w:r>
        <w:separator/>
      </w:r>
    </w:p>
  </w:footnote>
  <w:footnote w:type="continuationSeparator" w:id="0">
    <w:p w14:paraId="50FD9FA2" w14:textId="77777777" w:rsidR="001110AF" w:rsidRDefault="001110AF" w:rsidP="00D9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4FDC" w14:textId="77777777" w:rsidR="00D95D6F" w:rsidRDefault="00D95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0E38" w14:textId="77777777" w:rsidR="00D95D6F" w:rsidRDefault="00D95D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C44E" w14:textId="77777777" w:rsidR="00D95D6F" w:rsidRDefault="00D95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F0C"/>
    <w:multiLevelType w:val="hybridMultilevel"/>
    <w:tmpl w:val="E662C1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D385B"/>
    <w:multiLevelType w:val="hybridMultilevel"/>
    <w:tmpl w:val="5402424A"/>
    <w:lvl w:ilvl="0" w:tplc="8C7E2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6D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584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A9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F8B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A6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E0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3C3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9829E8"/>
    <w:multiLevelType w:val="hybridMultilevel"/>
    <w:tmpl w:val="35E60442"/>
    <w:lvl w:ilvl="0" w:tplc="D0643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B20441"/>
    <w:multiLevelType w:val="hybridMultilevel"/>
    <w:tmpl w:val="E5BE3F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C65962"/>
    <w:multiLevelType w:val="hybridMultilevel"/>
    <w:tmpl w:val="AEC07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30147"/>
    <w:multiLevelType w:val="hybridMultilevel"/>
    <w:tmpl w:val="35E604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D83366"/>
    <w:multiLevelType w:val="hybridMultilevel"/>
    <w:tmpl w:val="35E6044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5D2F91"/>
    <w:multiLevelType w:val="hybridMultilevel"/>
    <w:tmpl w:val="AEC07A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7762">
    <w:abstractNumId w:val="7"/>
  </w:num>
  <w:num w:numId="2" w16cid:durableId="446121187">
    <w:abstractNumId w:val="4"/>
  </w:num>
  <w:num w:numId="3" w16cid:durableId="234319377">
    <w:abstractNumId w:val="0"/>
  </w:num>
  <w:num w:numId="4" w16cid:durableId="1228684637">
    <w:abstractNumId w:val="1"/>
  </w:num>
  <w:num w:numId="5" w16cid:durableId="348987139">
    <w:abstractNumId w:val="2"/>
  </w:num>
  <w:num w:numId="6" w16cid:durableId="358701110">
    <w:abstractNumId w:val="6"/>
  </w:num>
  <w:num w:numId="7" w16cid:durableId="637959951">
    <w:abstractNumId w:val="5"/>
  </w:num>
  <w:num w:numId="8" w16cid:durableId="523717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2A"/>
    <w:rsid w:val="00010E2A"/>
    <w:rsid w:val="00085439"/>
    <w:rsid w:val="000C44FC"/>
    <w:rsid w:val="001110AF"/>
    <w:rsid w:val="00155782"/>
    <w:rsid w:val="001F0589"/>
    <w:rsid w:val="0022079E"/>
    <w:rsid w:val="00241A77"/>
    <w:rsid w:val="0029322A"/>
    <w:rsid w:val="0038734E"/>
    <w:rsid w:val="004203F5"/>
    <w:rsid w:val="004328F3"/>
    <w:rsid w:val="00452A9B"/>
    <w:rsid w:val="004B5256"/>
    <w:rsid w:val="004B6B0E"/>
    <w:rsid w:val="004F58B8"/>
    <w:rsid w:val="00565C87"/>
    <w:rsid w:val="0057038F"/>
    <w:rsid w:val="005B28F9"/>
    <w:rsid w:val="006145DF"/>
    <w:rsid w:val="00650CAF"/>
    <w:rsid w:val="006806A0"/>
    <w:rsid w:val="0068151A"/>
    <w:rsid w:val="0069367F"/>
    <w:rsid w:val="0071548E"/>
    <w:rsid w:val="00716A84"/>
    <w:rsid w:val="00720EC5"/>
    <w:rsid w:val="00791ECF"/>
    <w:rsid w:val="007A3871"/>
    <w:rsid w:val="007A604F"/>
    <w:rsid w:val="00833DB0"/>
    <w:rsid w:val="00857308"/>
    <w:rsid w:val="008748D2"/>
    <w:rsid w:val="008A1760"/>
    <w:rsid w:val="008F45C6"/>
    <w:rsid w:val="00976B75"/>
    <w:rsid w:val="0098324B"/>
    <w:rsid w:val="00994C7D"/>
    <w:rsid w:val="009C0636"/>
    <w:rsid w:val="009F2157"/>
    <w:rsid w:val="00A43767"/>
    <w:rsid w:val="00A84582"/>
    <w:rsid w:val="00AB1538"/>
    <w:rsid w:val="00B45DF5"/>
    <w:rsid w:val="00B711A4"/>
    <w:rsid w:val="00B92E43"/>
    <w:rsid w:val="00B93881"/>
    <w:rsid w:val="00BB463D"/>
    <w:rsid w:val="00BE17B4"/>
    <w:rsid w:val="00CF2424"/>
    <w:rsid w:val="00D0152D"/>
    <w:rsid w:val="00D4227F"/>
    <w:rsid w:val="00D700FB"/>
    <w:rsid w:val="00D92A3A"/>
    <w:rsid w:val="00D95D6F"/>
    <w:rsid w:val="00E15FE1"/>
    <w:rsid w:val="00EC725A"/>
    <w:rsid w:val="00EE3700"/>
    <w:rsid w:val="00F40675"/>
    <w:rsid w:val="00FC257F"/>
    <w:rsid w:val="00FD3FA7"/>
    <w:rsid w:val="00FD681C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F565"/>
  <w15:chartTrackingRefBased/>
  <w15:docId w15:val="{029BFCE1-E54B-4FF4-9C40-E16E6A7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2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4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4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D6F"/>
  </w:style>
  <w:style w:type="paragraph" w:styleId="Footer">
    <w:name w:val="footer"/>
    <w:basedOn w:val="Normal"/>
    <w:link w:val="FooterChar"/>
    <w:uiPriority w:val="99"/>
    <w:unhideWhenUsed/>
    <w:rsid w:val="00D9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D6F"/>
  </w:style>
  <w:style w:type="character" w:styleId="Hyperlink">
    <w:name w:val="Hyperlink"/>
    <w:basedOn w:val="DefaultParagraphFont"/>
    <w:uiPriority w:val="99"/>
    <w:unhideWhenUsed/>
    <w:rsid w:val="004F5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man\Downloads\Project%20Proposal%20Template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Proposal Template (4).dotx</Template>
  <TotalTime>161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Zaman</dc:creator>
  <cp:keywords/>
  <dc:description/>
  <cp:lastModifiedBy>Karan Narendrakumar Kataria</cp:lastModifiedBy>
  <cp:revision>11</cp:revision>
  <dcterms:created xsi:type="dcterms:W3CDTF">2022-09-20T16:43:00Z</dcterms:created>
  <dcterms:modified xsi:type="dcterms:W3CDTF">2022-09-22T02:55:00Z</dcterms:modified>
</cp:coreProperties>
</file>